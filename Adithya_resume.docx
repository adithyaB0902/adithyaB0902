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4EC6" w14:textId="3A45F525" w:rsidR="00F41BEE" w:rsidRDefault="000C4764" w:rsidP="000C4764">
      <w:pPr>
        <w:pStyle w:val="Title"/>
      </w:pPr>
      <w:proofErr w:type="spellStart"/>
      <w:r>
        <w:t>Adithya.B</w:t>
      </w:r>
      <w:proofErr w:type="spellEnd"/>
    </w:p>
    <w:p w14:paraId="77FEED97" w14:textId="32F249D0" w:rsidR="000C4764" w:rsidRDefault="000C4764" w:rsidP="009E3475">
      <w:pPr>
        <w:pStyle w:val="Heading1"/>
      </w:pPr>
      <w:r>
        <w:t>No:257B/4 , 3</w:t>
      </w:r>
      <w:r w:rsidRPr="000C4764">
        <w:rPr>
          <w:vertAlign w:val="superscript"/>
        </w:rPr>
        <w:t>rd</w:t>
      </w:r>
      <w:r>
        <w:t xml:space="preserve"> main street , ICF north colony , Chennai-38</w:t>
      </w:r>
      <w:r w:rsidR="00F41BEE" w:rsidRPr="00B5257D">
        <w:t>|</w:t>
      </w:r>
      <w:r>
        <w:t xml:space="preserve"> 9444348208 </w:t>
      </w:r>
      <w:r w:rsidR="00F41BEE" w:rsidRPr="00B5257D">
        <w:t>|</w:t>
      </w:r>
      <w:r w:rsidR="00F41BEE">
        <w:t xml:space="preserve"> </w:t>
      </w:r>
      <w:hyperlink r:id="rId11" w:history="1">
        <w:r w:rsidRPr="00E67828">
          <w:rPr>
            <w:rStyle w:val="Hyperlink"/>
          </w:rPr>
          <w:t>adithya0902e@gmail.com</w:t>
        </w:r>
      </w:hyperlink>
      <w:r>
        <w:t xml:space="preserve"> | </w:t>
      </w:r>
      <w:hyperlink r:id="rId12" w:history="1">
        <w:r w:rsidRPr="00E67828">
          <w:rPr>
            <w:rStyle w:val="Hyperlink"/>
          </w:rPr>
          <w:t>www.linkedin.com/in/adithya-bedarakota</w:t>
        </w:r>
      </w:hyperlink>
    </w:p>
    <w:p w14:paraId="29E1F219" w14:textId="087B29CA" w:rsidR="00F41BEE" w:rsidRDefault="00F41BEE" w:rsidP="009E3475">
      <w:pPr>
        <w:pStyle w:val="Heading1"/>
      </w:pPr>
      <w:r w:rsidRPr="00B5257D">
        <w:t xml:space="preserve"> </w:t>
      </w:r>
    </w:p>
    <w:p w14:paraId="5C117FC6" w14:textId="77777777" w:rsidR="00003455" w:rsidRPr="00003455" w:rsidRDefault="00003455" w:rsidP="00003455"/>
    <w:p w14:paraId="265FAED7" w14:textId="77777777" w:rsidR="00F41BEE" w:rsidRDefault="00136BE6" w:rsidP="006E0605">
      <w:pPr>
        <w:pStyle w:val="Heading1"/>
      </w:pPr>
      <w:sdt>
        <w:sdtPr>
          <w:id w:val="-736782104"/>
          <w:placeholder>
            <w:docPart w:val="45DC056D28F74DBCA57907D2DCE65698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3FC334C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1F4102A" wp14:editId="3B1D1E0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8A634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9E760B0" w14:textId="696AF693" w:rsidR="000C4764" w:rsidRPr="000C4764" w:rsidRDefault="000C4764" w:rsidP="000C4764">
      <w:pPr>
        <w:rPr>
          <w:lang w:val="en-IN"/>
        </w:rPr>
      </w:pPr>
    </w:p>
    <w:p w14:paraId="3ECC01B2" w14:textId="38CE9D07" w:rsidR="00F41BEE" w:rsidRDefault="000C4764" w:rsidP="000C4764">
      <w:r w:rsidRPr="000C4764">
        <w:rPr>
          <w:lang w:val="en-IN"/>
        </w:rPr>
        <w:t xml:space="preserve"> A highly motivated Artificial Intelligence and Data Science student seeking to leverage technical expertise and passion for innovation in a challenging and dynamic environment. Applying programming skills, problem-solving abilities, and creativity to develop cutting-edge solutions in AI, machine learning, and data-driven software.</w:t>
      </w:r>
    </w:p>
    <w:p w14:paraId="3369CFDF" w14:textId="77777777" w:rsidR="00003455" w:rsidRDefault="00003455" w:rsidP="009E3475"/>
    <w:p w14:paraId="7D587F6A" w14:textId="77777777" w:rsidR="00F41BEE" w:rsidRDefault="00136BE6" w:rsidP="006E0605">
      <w:pPr>
        <w:pStyle w:val="Heading1"/>
      </w:pPr>
      <w:sdt>
        <w:sdtPr>
          <w:id w:val="1494989950"/>
          <w:placeholder>
            <w:docPart w:val="5D3E089A81124795AD25A017B4A0B885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7484DFA7" w14:textId="2EAE7072" w:rsidR="000C4764" w:rsidRPr="000C4764" w:rsidRDefault="00003455" w:rsidP="000C476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7150B37" wp14:editId="2D5C2AAD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140B7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8507D9" w14:textId="617EFC4B" w:rsidR="000C4764" w:rsidRPr="000C4764" w:rsidRDefault="00136BE6" w:rsidP="00136BE6">
      <w:pPr>
        <w:pStyle w:val="ListBullet"/>
        <w:numPr>
          <w:ilvl w:val="0"/>
          <w:numId w:val="0"/>
        </w:numPr>
        <w:rPr>
          <w:rFonts w:asciiTheme="majorHAnsi" w:hAnsiTheme="majorHAnsi"/>
          <w:lang w:val="en-IN"/>
        </w:rPr>
      </w:pPr>
      <w:r>
        <w:rPr>
          <w:lang w:val="en-IN"/>
        </w:rPr>
        <w:t xml:space="preserve">    </w:t>
      </w:r>
      <w:proofErr w:type="spellStart"/>
      <w:r w:rsidR="000C4764" w:rsidRPr="000C4764">
        <w:rPr>
          <w:rFonts w:asciiTheme="majorHAnsi" w:hAnsiTheme="majorHAnsi"/>
          <w:b/>
          <w:bCs/>
          <w:lang w:val="en-IN"/>
        </w:rPr>
        <w:t>Cybernaut</w:t>
      </w:r>
      <w:proofErr w:type="spellEnd"/>
      <w:r w:rsidR="000C4764" w:rsidRPr="000C4764">
        <w:rPr>
          <w:rFonts w:asciiTheme="majorHAnsi" w:hAnsiTheme="majorHAnsi"/>
          <w:b/>
          <w:bCs/>
          <w:lang w:val="en-IN"/>
        </w:rPr>
        <w:t xml:space="preserve"> </w:t>
      </w:r>
      <w:proofErr w:type="spellStart"/>
      <w:r w:rsidR="000C4764" w:rsidRPr="000C4764">
        <w:rPr>
          <w:rFonts w:asciiTheme="majorHAnsi" w:hAnsiTheme="majorHAnsi"/>
          <w:b/>
          <w:bCs/>
          <w:lang w:val="en-IN"/>
        </w:rPr>
        <w:t>edu</w:t>
      </w:r>
      <w:proofErr w:type="spellEnd"/>
      <w:r w:rsidR="000C4764" w:rsidRPr="000C4764">
        <w:rPr>
          <w:rFonts w:asciiTheme="majorHAnsi" w:hAnsiTheme="majorHAnsi"/>
          <w:b/>
          <w:bCs/>
          <w:lang w:val="en-IN"/>
        </w:rPr>
        <w:t xml:space="preserve">-Tech </w:t>
      </w:r>
    </w:p>
    <w:p w14:paraId="56002445" w14:textId="77777777" w:rsidR="000C4764" w:rsidRDefault="000C4764" w:rsidP="000C4764">
      <w:pPr>
        <w:pStyle w:val="ListBullet"/>
        <w:numPr>
          <w:ilvl w:val="0"/>
          <w:numId w:val="0"/>
        </w:numPr>
        <w:ind w:left="288"/>
        <w:rPr>
          <w:lang w:val="en-IN"/>
        </w:rPr>
      </w:pPr>
      <w:r w:rsidRPr="000C4764">
        <w:rPr>
          <w:b/>
          <w:bCs/>
          <w:lang w:val="en-IN"/>
        </w:rPr>
        <w:t xml:space="preserve">Completed Python, Java, C Programming Language </w:t>
      </w:r>
    </w:p>
    <w:p w14:paraId="7586C4EA" w14:textId="718C1B99" w:rsidR="000C4764" w:rsidRDefault="000C4764" w:rsidP="00136BE6">
      <w:pPr>
        <w:pStyle w:val="ListBullet"/>
        <w:rPr>
          <w:lang w:val="en-IN"/>
        </w:rPr>
      </w:pPr>
      <w:r w:rsidRPr="000C4764">
        <w:rPr>
          <w:lang w:val="en-IN"/>
        </w:rPr>
        <w:t xml:space="preserve">Completed Python, Java, C Programming Language at </w:t>
      </w:r>
      <w:proofErr w:type="spellStart"/>
      <w:r w:rsidRPr="000C4764">
        <w:rPr>
          <w:lang w:val="en-IN"/>
        </w:rPr>
        <w:t>cybernaut</w:t>
      </w:r>
      <w:proofErr w:type="spellEnd"/>
      <w:r w:rsidRPr="000C4764">
        <w:rPr>
          <w:lang w:val="en-IN"/>
        </w:rPr>
        <w:t xml:space="preserve"> </w:t>
      </w:r>
      <w:proofErr w:type="spellStart"/>
      <w:r w:rsidRPr="000C4764">
        <w:rPr>
          <w:lang w:val="en-IN"/>
        </w:rPr>
        <w:t>edu</w:t>
      </w:r>
      <w:proofErr w:type="spellEnd"/>
      <w:r w:rsidRPr="000C4764">
        <w:rPr>
          <w:lang w:val="en-IN"/>
        </w:rPr>
        <w:t xml:space="preserve">-Tech. </w:t>
      </w:r>
    </w:p>
    <w:p w14:paraId="270C6EA0" w14:textId="63C0170C" w:rsidR="000C4764" w:rsidRPr="000C4764" w:rsidRDefault="000C4764" w:rsidP="000C4764">
      <w:pPr>
        <w:pStyle w:val="ListBullet"/>
        <w:numPr>
          <w:ilvl w:val="0"/>
          <w:numId w:val="0"/>
        </w:numPr>
        <w:ind w:left="288"/>
        <w:rPr>
          <w:rFonts w:asciiTheme="majorHAnsi" w:hAnsiTheme="majorHAnsi"/>
          <w:lang w:val="en-IN"/>
        </w:rPr>
      </w:pPr>
      <w:r>
        <w:rPr>
          <w:lang w:val="en-IN"/>
        </w:rPr>
        <w:br/>
      </w:r>
      <w:r w:rsidRPr="000C4764">
        <w:rPr>
          <w:rFonts w:asciiTheme="majorHAnsi" w:hAnsiTheme="majorHAnsi"/>
          <w:lang w:val="en-IN"/>
        </w:rPr>
        <w:t>Deloitte Australia Data Analytics Job Simulation on Forage - June 2025</w:t>
      </w:r>
    </w:p>
    <w:p w14:paraId="6AFD3E16" w14:textId="3ACADF88" w:rsidR="00003455" w:rsidRDefault="000C4764" w:rsidP="000C4764">
      <w:pPr>
        <w:pStyle w:val="ListBullet"/>
        <w:rPr>
          <w:lang w:val="en-IN"/>
        </w:rPr>
      </w:pPr>
      <w:r w:rsidRPr="000C4764">
        <w:rPr>
          <w:lang w:val="en-IN"/>
        </w:rPr>
        <w:t>Completed a Deloitte job simulation involving data analysis and forensic</w:t>
      </w:r>
      <w:r>
        <w:rPr>
          <w:lang w:val="en-IN"/>
        </w:rPr>
        <w:t xml:space="preserve"> technology</w:t>
      </w:r>
    </w:p>
    <w:p w14:paraId="34C2D4FA" w14:textId="22E714D9" w:rsidR="000C4764" w:rsidRDefault="000C4764" w:rsidP="000C4764">
      <w:pPr>
        <w:pStyle w:val="ListBullet"/>
        <w:rPr>
          <w:lang w:val="en-IN"/>
        </w:rPr>
      </w:pPr>
      <w:r w:rsidRPr="000C4764">
        <w:rPr>
          <w:lang w:val="en-IN"/>
        </w:rPr>
        <w:t>Created a data dashboard using Tableau </w:t>
      </w:r>
    </w:p>
    <w:p w14:paraId="19B09A78" w14:textId="583FD3C7" w:rsidR="000C4764" w:rsidRPr="000C4764" w:rsidRDefault="000C4764" w:rsidP="000C4764">
      <w:pPr>
        <w:pStyle w:val="ListBullet"/>
        <w:jc w:val="both"/>
        <w:rPr>
          <w:lang w:val="en-IN"/>
        </w:rPr>
      </w:pPr>
      <w:r w:rsidRPr="000C4764">
        <w:rPr>
          <w:lang w:val="en-IN"/>
        </w:rPr>
        <w:t>Used Excel to classify data and draw business conclusions</w:t>
      </w:r>
    </w:p>
    <w:p w14:paraId="1043C5C2" w14:textId="77777777" w:rsidR="00F41BEE" w:rsidRDefault="00136BE6" w:rsidP="006E0605">
      <w:pPr>
        <w:pStyle w:val="Heading1"/>
      </w:pPr>
      <w:sdt>
        <w:sdtPr>
          <w:id w:val="1513793667"/>
          <w:placeholder>
            <w:docPart w:val="A56918800B3249539E2DB415C8FCD8B2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13066F62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3DE05B1" wp14:editId="378D1EC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0EBBC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F1CEEFB" w14:textId="77777777" w:rsidR="000C4764" w:rsidRPr="000C4764" w:rsidRDefault="000C4764" w:rsidP="000C4764">
      <w:pPr>
        <w:pStyle w:val="Heading2"/>
        <w:rPr>
          <w:bCs/>
          <w:lang w:val="en-IN"/>
        </w:rPr>
      </w:pPr>
      <w:r>
        <w:t xml:space="preserve"> </w:t>
      </w:r>
      <w:r w:rsidRPr="000C4764">
        <w:rPr>
          <w:lang w:val="en-IN"/>
        </w:rPr>
        <w:t xml:space="preserve"> </w:t>
      </w:r>
      <w:r w:rsidRPr="000C4764">
        <w:rPr>
          <w:bCs/>
          <w:lang w:val="en-IN"/>
        </w:rPr>
        <w:t>B Tech. Artificial Intelligence and Data Science (2023 – 2027)</w:t>
      </w:r>
    </w:p>
    <w:p w14:paraId="781CBCE8" w14:textId="6B9ACF7D" w:rsidR="000C4764" w:rsidRPr="000C4764" w:rsidRDefault="000C4764" w:rsidP="000C4764">
      <w:pPr>
        <w:pStyle w:val="Heading2"/>
        <w:rPr>
          <w:b w:val="0"/>
          <w:lang w:val="en-IN"/>
        </w:rPr>
      </w:pPr>
      <w:r w:rsidRPr="000C4764">
        <w:rPr>
          <w:bCs/>
          <w:lang w:val="en-IN"/>
        </w:rPr>
        <w:t xml:space="preserve"> </w:t>
      </w:r>
      <w:r w:rsidRPr="000C4764">
        <w:rPr>
          <w:b w:val="0"/>
          <w:lang w:val="en-IN"/>
        </w:rPr>
        <w:t>Vel Tech High Tech Engineering College • Avadi • CGPA:8.</w:t>
      </w:r>
      <w:r>
        <w:rPr>
          <w:b w:val="0"/>
          <w:lang w:val="en-IN"/>
        </w:rPr>
        <w:t>33*</w:t>
      </w:r>
    </w:p>
    <w:p w14:paraId="5ED29A10" w14:textId="5439D85B" w:rsidR="00F41BEE" w:rsidRDefault="000C4764" w:rsidP="000C4764">
      <w:pPr>
        <w:pStyle w:val="Heading2"/>
      </w:pPr>
      <w:r>
        <w:t xml:space="preserve"> </w:t>
      </w:r>
      <w:r w:rsidRPr="000C4764">
        <w:rPr>
          <w:lang w:val="en-IN"/>
        </w:rPr>
        <w:t xml:space="preserve"> </w:t>
      </w:r>
      <w:r w:rsidRPr="000C4764">
        <w:rPr>
          <w:bCs/>
          <w:lang w:val="en-IN"/>
        </w:rPr>
        <w:t>12th Std - State Board (2022 – 2023)</w:t>
      </w:r>
    </w:p>
    <w:p w14:paraId="506D426F" w14:textId="21266CD9" w:rsidR="00F41BEE" w:rsidRPr="000C4764" w:rsidRDefault="000C4764" w:rsidP="000C4764">
      <w:pPr>
        <w:rPr>
          <w:lang w:val="en-IN"/>
        </w:rPr>
      </w:pPr>
      <w:r>
        <w:t xml:space="preserve">   </w:t>
      </w:r>
      <w:r w:rsidRPr="000C4764">
        <w:t>ICF Silver Jubilee Matriculation Higher Secondary School</w:t>
      </w:r>
      <w:r>
        <w:rPr>
          <w:lang w:val="en-IN"/>
        </w:rPr>
        <w:t xml:space="preserve"> </w:t>
      </w:r>
      <w:r w:rsidRPr="000C4764">
        <w:rPr>
          <w:lang w:val="en-IN"/>
        </w:rPr>
        <w:t xml:space="preserve">• Chennai • PERC: </w:t>
      </w:r>
      <w:r>
        <w:rPr>
          <w:lang w:val="en-IN"/>
        </w:rPr>
        <w:t>78.3</w:t>
      </w:r>
      <w:r w:rsidRPr="000C4764">
        <w:rPr>
          <w:lang w:val="en-IN"/>
        </w:rPr>
        <w:t>%</w:t>
      </w:r>
    </w:p>
    <w:p w14:paraId="0A9A8860" w14:textId="77777777" w:rsidR="00003455" w:rsidRDefault="00003455" w:rsidP="00003455"/>
    <w:p w14:paraId="656E7B80" w14:textId="77777777" w:rsidR="00F41BEE" w:rsidRDefault="00136BE6" w:rsidP="00D52131">
      <w:pPr>
        <w:pStyle w:val="Heading1"/>
      </w:pPr>
      <w:sdt>
        <w:sdtPr>
          <w:id w:val="592895854"/>
          <w:placeholder>
            <w:docPart w:val="EDEE600532374955ABFFC54CF9F3449A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5A84D94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BE2C36F" wp14:editId="05705EE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6CE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51DF4A" w14:textId="5BF6B2AD" w:rsidR="00926273" w:rsidRPr="00926273" w:rsidRDefault="000C4764" w:rsidP="00926273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</w:rPr>
      </w:pPr>
      <w:r w:rsidRPr="00926273">
        <w:rPr>
          <w:rFonts w:asciiTheme="majorHAnsi" w:hAnsiTheme="majorHAnsi"/>
          <w:b/>
          <w:bCs/>
        </w:rPr>
        <w:t>Technical skill</w:t>
      </w:r>
      <w:r w:rsidR="00926273" w:rsidRPr="00926273">
        <w:rPr>
          <w:rFonts w:asciiTheme="majorHAnsi" w:hAnsiTheme="majorHAnsi"/>
        </w:rPr>
        <w:t xml:space="preserve"> </w:t>
      </w:r>
    </w:p>
    <w:p w14:paraId="7DEFDEE3" w14:textId="77777777" w:rsidR="00926273" w:rsidRDefault="00926273" w:rsidP="00926273">
      <w:pPr>
        <w:pStyle w:val="ListBullet"/>
        <w:numPr>
          <w:ilvl w:val="0"/>
          <w:numId w:val="0"/>
        </w:numPr>
        <w:ind w:left="288"/>
      </w:pPr>
      <w:r>
        <w:rPr>
          <w:sz w:val="23"/>
          <w:szCs w:val="23"/>
        </w:rPr>
        <w:t xml:space="preserve">• </w:t>
      </w:r>
      <w:r>
        <w:rPr>
          <w:b/>
          <w:bCs/>
        </w:rPr>
        <w:t>Programming</w:t>
      </w:r>
      <w:r>
        <w:t xml:space="preserve">: Python (Pandas, NumPy), MySQL </w:t>
      </w:r>
    </w:p>
    <w:p w14:paraId="7646B5D4" w14:textId="77777777" w:rsidR="00926273" w:rsidRDefault="00926273" w:rsidP="00926273">
      <w:pPr>
        <w:pStyle w:val="ListBullet"/>
        <w:numPr>
          <w:ilvl w:val="0"/>
          <w:numId w:val="0"/>
        </w:numPr>
        <w:ind w:left="648" w:hanging="360"/>
      </w:pPr>
      <w:r>
        <w:rPr>
          <w:sz w:val="23"/>
          <w:szCs w:val="23"/>
        </w:rPr>
        <w:t xml:space="preserve">• </w:t>
      </w:r>
      <w:r>
        <w:rPr>
          <w:b/>
          <w:bCs/>
        </w:rPr>
        <w:t>Data Analysis</w:t>
      </w:r>
      <w:r>
        <w:t xml:space="preserve">: Data Cleaning, Exploratory Data Analysis (EDA), Data Transformation </w:t>
      </w:r>
    </w:p>
    <w:p w14:paraId="11BA8087" w14:textId="77777777" w:rsidR="00926273" w:rsidRDefault="00926273" w:rsidP="00926273">
      <w:pPr>
        <w:pStyle w:val="ListBullet"/>
        <w:numPr>
          <w:ilvl w:val="0"/>
          <w:numId w:val="0"/>
        </w:numPr>
        <w:ind w:left="648" w:hanging="360"/>
      </w:pPr>
      <w:r>
        <w:rPr>
          <w:sz w:val="23"/>
          <w:szCs w:val="23"/>
        </w:rPr>
        <w:t xml:space="preserve">• </w:t>
      </w:r>
      <w:r>
        <w:rPr>
          <w:b/>
          <w:bCs/>
        </w:rPr>
        <w:t xml:space="preserve">Data Visualization: </w:t>
      </w:r>
      <w:r>
        <w:t xml:space="preserve">Matplotlib, </w:t>
      </w:r>
      <w:proofErr w:type="spellStart"/>
      <w:r>
        <w:t>Plotly</w:t>
      </w:r>
      <w:proofErr w:type="spellEnd"/>
      <w:r>
        <w:t xml:space="preserve">, Power BI, Tableau </w:t>
      </w:r>
    </w:p>
    <w:p w14:paraId="5E974ED0" w14:textId="77777777" w:rsidR="00926273" w:rsidRDefault="00926273" w:rsidP="00926273">
      <w:pPr>
        <w:pStyle w:val="ListBullet"/>
        <w:numPr>
          <w:ilvl w:val="0"/>
          <w:numId w:val="0"/>
        </w:numPr>
        <w:ind w:left="288"/>
      </w:pPr>
      <w:r>
        <w:rPr>
          <w:sz w:val="23"/>
          <w:szCs w:val="23"/>
        </w:rPr>
        <w:t xml:space="preserve">• </w:t>
      </w:r>
      <w:r>
        <w:rPr>
          <w:b/>
          <w:bCs/>
        </w:rPr>
        <w:t>Tools &amp; Platforms</w:t>
      </w:r>
      <w:r>
        <w:t xml:space="preserve">: Linux (basic usage), GitHub (Version Control, Collaboration), </w:t>
      </w:r>
      <w:proofErr w:type="spellStart"/>
      <w:r>
        <w:t>Jupyter</w:t>
      </w:r>
      <w:proofErr w:type="spellEnd"/>
      <w:r>
        <w:t xml:space="preserve"> Notebooks, Google </w:t>
      </w:r>
      <w:proofErr w:type="spellStart"/>
      <w:r>
        <w:t>Colab</w:t>
      </w:r>
      <w:proofErr w:type="spellEnd"/>
      <w:r>
        <w:t xml:space="preserve">, Visual Studio Code (VS Code) </w:t>
      </w:r>
    </w:p>
    <w:p w14:paraId="3AE16DEB" w14:textId="6DB7698F" w:rsidR="00926273" w:rsidRDefault="00926273" w:rsidP="00926273">
      <w:pPr>
        <w:pStyle w:val="ListBullet"/>
        <w:numPr>
          <w:ilvl w:val="0"/>
          <w:numId w:val="0"/>
        </w:numPr>
        <w:ind w:left="288" w:hanging="360"/>
      </w:pPr>
    </w:p>
    <w:p w14:paraId="32078635" w14:textId="23285D7D" w:rsidR="000C4764" w:rsidRDefault="00926273" w:rsidP="00926273">
      <w:pPr>
        <w:pStyle w:val="ListBullet"/>
        <w:numPr>
          <w:ilvl w:val="0"/>
          <w:numId w:val="0"/>
        </w:numPr>
        <w:ind w:left="288"/>
      </w:pPr>
      <w:r>
        <w:rPr>
          <w:sz w:val="23"/>
          <w:szCs w:val="23"/>
        </w:rPr>
        <w:t xml:space="preserve">• </w:t>
      </w:r>
      <w:r>
        <w:rPr>
          <w:b/>
          <w:bCs/>
        </w:rPr>
        <w:t xml:space="preserve">Excel Skills: </w:t>
      </w:r>
      <w:r>
        <w:t>Functions, Pivot Tables, Data Manipulation</w:t>
      </w:r>
    </w:p>
    <w:p w14:paraId="27DD1402" w14:textId="2852AA02" w:rsidR="00926273" w:rsidRPr="00926273" w:rsidRDefault="00926273" w:rsidP="00926273">
      <w:pPr>
        <w:pStyle w:val="ListBullet"/>
        <w:numPr>
          <w:ilvl w:val="0"/>
          <w:numId w:val="0"/>
        </w:numPr>
        <w:ind w:left="288"/>
        <w:rPr>
          <w:rFonts w:asciiTheme="majorHAnsi" w:hAnsiTheme="majorHAnsi"/>
        </w:rPr>
      </w:pPr>
      <w:r>
        <w:br/>
      </w:r>
      <w:r w:rsidRPr="00926273">
        <w:rPr>
          <w:rFonts w:asciiTheme="majorHAnsi" w:hAnsiTheme="majorHAnsi"/>
        </w:rPr>
        <w:t>soft skill</w:t>
      </w:r>
      <w:r>
        <w:t xml:space="preserve"> </w:t>
      </w:r>
    </w:p>
    <w:p w14:paraId="611AB43D" w14:textId="20E142E7" w:rsidR="00926273" w:rsidRDefault="00926273" w:rsidP="00926273">
      <w:pPr>
        <w:pStyle w:val="ListBullet"/>
        <w:numPr>
          <w:ilvl w:val="0"/>
          <w:numId w:val="0"/>
        </w:numPr>
        <w:ind w:left="288"/>
      </w:pPr>
      <w:r>
        <w:rPr>
          <w:sz w:val="23"/>
          <w:szCs w:val="23"/>
        </w:rPr>
        <w:t xml:space="preserve">• </w:t>
      </w:r>
      <w:r>
        <w:t xml:space="preserve">Problem-Solving, Analytical Thinking, Attention to Detail, Communication, Collaboration, Time Management </w:t>
      </w:r>
    </w:p>
    <w:p w14:paraId="6CCF1439" w14:textId="7BB9612B" w:rsidR="00926273" w:rsidRDefault="00926273" w:rsidP="00926273">
      <w:pPr>
        <w:pStyle w:val="Heading1"/>
      </w:pPr>
      <w:r>
        <w:t>projects</w:t>
      </w:r>
    </w:p>
    <w:p w14:paraId="5F47BDD3" w14:textId="77777777" w:rsidR="00926273" w:rsidRPr="00003455" w:rsidRDefault="00926273" w:rsidP="0092627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6EBACB1" wp14:editId="3A4CCB35">
                <wp:extent cx="5943600" cy="0"/>
                <wp:effectExtent l="0" t="0" r="0" b="0"/>
                <wp:docPr id="63334013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249E7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1CB062" w14:textId="77777777" w:rsidR="00926273" w:rsidRPr="00926273" w:rsidRDefault="00926273" w:rsidP="00926273">
      <w:pPr>
        <w:pStyle w:val="Heading2"/>
        <w:rPr>
          <w:lang w:val="en-IN"/>
        </w:rPr>
      </w:pPr>
    </w:p>
    <w:p w14:paraId="302A9880" w14:textId="3A1F7DDA" w:rsidR="00926273" w:rsidRPr="00926273" w:rsidRDefault="00926273" w:rsidP="00EF301C">
      <w:pPr>
        <w:pStyle w:val="Heading2"/>
        <w:rPr>
          <w:rFonts w:asciiTheme="majorHAnsi" w:hAnsiTheme="majorHAnsi"/>
          <w:lang w:val="en-IN"/>
        </w:rPr>
      </w:pPr>
      <w:r w:rsidRPr="00926273">
        <w:rPr>
          <w:lang w:val="en-IN"/>
        </w:rPr>
        <w:t xml:space="preserve"> </w:t>
      </w:r>
      <w:r w:rsidRPr="00926273">
        <w:rPr>
          <w:rFonts w:asciiTheme="majorHAnsi" w:hAnsiTheme="majorHAnsi"/>
          <w:bCs/>
          <w:lang w:val="en-IN"/>
        </w:rPr>
        <w:t xml:space="preserve">Data Science Project Dashboard </w:t>
      </w:r>
    </w:p>
    <w:p w14:paraId="6D292151" w14:textId="77777777" w:rsidR="00926273" w:rsidRPr="00926273" w:rsidRDefault="00926273" w:rsidP="00926273">
      <w:pPr>
        <w:rPr>
          <w:lang w:val="en-IN"/>
        </w:rPr>
      </w:pPr>
      <w:r w:rsidRPr="00926273">
        <w:rPr>
          <w:lang w:val="en-IN"/>
        </w:rPr>
        <w:t xml:space="preserve"> </w:t>
      </w:r>
      <w:r w:rsidRPr="00926273">
        <w:rPr>
          <w:b/>
          <w:bCs/>
          <w:lang w:val="en-IN"/>
        </w:rPr>
        <w:t xml:space="preserve">Technologies Used: </w:t>
      </w:r>
      <w:r w:rsidRPr="00926273">
        <w:rPr>
          <w:lang w:val="en-IN"/>
        </w:rPr>
        <w:t xml:space="preserve">Python, </w:t>
      </w:r>
      <w:proofErr w:type="spellStart"/>
      <w:r w:rsidRPr="00926273">
        <w:rPr>
          <w:lang w:val="en-IN"/>
        </w:rPr>
        <w:t>Streamlit</w:t>
      </w:r>
      <w:proofErr w:type="spellEnd"/>
      <w:r w:rsidRPr="00926273">
        <w:rPr>
          <w:lang w:val="en-IN"/>
        </w:rPr>
        <w:t xml:space="preserve">, Pandas, Matplotlib, SQLite </w:t>
      </w:r>
    </w:p>
    <w:p w14:paraId="5DF010D1" w14:textId="25560CE6" w:rsidR="00926273" w:rsidRPr="00926273" w:rsidRDefault="00926273" w:rsidP="00EF301C">
      <w:pPr>
        <w:pStyle w:val="ListBullet"/>
        <w:rPr>
          <w:lang w:val="en-IN"/>
        </w:rPr>
      </w:pPr>
      <w:r w:rsidRPr="00926273">
        <w:rPr>
          <w:lang w:val="en-IN"/>
        </w:rPr>
        <w:t xml:space="preserve">Created an interactive dashboard for sales data analysis using </w:t>
      </w:r>
      <w:proofErr w:type="spellStart"/>
      <w:r w:rsidRPr="00926273">
        <w:rPr>
          <w:lang w:val="en-IN"/>
        </w:rPr>
        <w:t>Streamlit</w:t>
      </w:r>
      <w:proofErr w:type="spellEnd"/>
      <w:r w:rsidRPr="00926273">
        <w:rPr>
          <w:lang w:val="en-IN"/>
        </w:rPr>
        <w:t xml:space="preserve"> and Python.</w:t>
      </w:r>
    </w:p>
    <w:p w14:paraId="78BFB062" w14:textId="7139963D" w:rsidR="000C4764" w:rsidRDefault="00926273" w:rsidP="00EF301C">
      <w:pPr>
        <w:pStyle w:val="ListBullet"/>
        <w:rPr>
          <w:lang w:val="en-IN"/>
        </w:rPr>
      </w:pPr>
      <w:r w:rsidRPr="00926273">
        <w:rPr>
          <w:lang w:val="en-IN"/>
        </w:rPr>
        <w:t>Processed raw data, stored it in SQLite, and built dynamic visualizations for key metrics</w:t>
      </w:r>
    </w:p>
    <w:p w14:paraId="51B8CBB9" w14:textId="77777777" w:rsidR="00EF301C" w:rsidRDefault="00EF301C" w:rsidP="00EF301C">
      <w:pPr>
        <w:rPr>
          <w:lang w:val="en-IN"/>
        </w:rPr>
      </w:pPr>
    </w:p>
    <w:p w14:paraId="04F9065F" w14:textId="0AF83AA6" w:rsidR="00EF301C" w:rsidRPr="000C4764" w:rsidRDefault="00EF301C" w:rsidP="00EF301C">
      <w:pPr>
        <w:pStyle w:val="ListBullet"/>
        <w:numPr>
          <w:ilvl w:val="0"/>
          <w:numId w:val="0"/>
        </w:numPr>
        <w:rPr>
          <w:rFonts w:asciiTheme="majorHAnsi" w:hAnsiTheme="majorHAnsi"/>
          <w:lang w:val="en-IN"/>
        </w:rPr>
      </w:pPr>
      <w:proofErr w:type="spellStart"/>
      <w:r>
        <w:rPr>
          <w:rFonts w:asciiTheme="majorHAnsi" w:hAnsiTheme="majorHAnsi"/>
          <w:b/>
          <w:bCs/>
          <w:lang w:val="en-IN"/>
        </w:rPr>
        <w:t>Moblie</w:t>
      </w:r>
      <w:proofErr w:type="spellEnd"/>
      <w:r>
        <w:rPr>
          <w:rFonts w:asciiTheme="majorHAnsi" w:hAnsiTheme="majorHAnsi"/>
          <w:b/>
          <w:bCs/>
          <w:lang w:val="en-IN"/>
        </w:rPr>
        <w:t xml:space="preserve"> application development</w:t>
      </w:r>
    </w:p>
    <w:p w14:paraId="3F853479" w14:textId="0212D7CF" w:rsidR="00EF301C" w:rsidRPr="00926273" w:rsidRDefault="00EF301C" w:rsidP="00EF301C">
      <w:pPr>
        <w:rPr>
          <w:lang w:val="en-IN"/>
        </w:rPr>
      </w:pPr>
      <w:r w:rsidRPr="00926273">
        <w:rPr>
          <w:b/>
          <w:bCs/>
          <w:lang w:val="en-IN"/>
        </w:rPr>
        <w:t xml:space="preserve">Technologies Used: </w:t>
      </w:r>
      <w:proofErr w:type="spellStart"/>
      <w:proofErr w:type="gramStart"/>
      <w:r>
        <w:rPr>
          <w:lang w:val="en-IN"/>
        </w:rPr>
        <w:t>java,xml</w:t>
      </w:r>
      <w:proofErr w:type="spellEnd"/>
      <w:proofErr w:type="gramEnd"/>
    </w:p>
    <w:p w14:paraId="12B3BAC2" w14:textId="72F5324A" w:rsidR="00EF301C" w:rsidRDefault="00EF301C" w:rsidP="00136BE6">
      <w:pPr>
        <w:pStyle w:val="ListBullet"/>
        <w:rPr>
          <w:lang w:val="en-IN"/>
        </w:rPr>
      </w:pPr>
      <w:r>
        <w:rPr>
          <w:lang w:val="en-IN"/>
        </w:rPr>
        <w:t>Developed interactive Android application using java for backend logic and XML for responsive UI layout</w:t>
      </w:r>
    </w:p>
    <w:p w14:paraId="68D46281" w14:textId="2BEABD5F" w:rsidR="00EF301C" w:rsidRDefault="00EF301C" w:rsidP="00136BE6">
      <w:pPr>
        <w:pStyle w:val="ListBullet"/>
        <w:rPr>
          <w:lang w:val="en-IN"/>
        </w:rPr>
      </w:pPr>
      <w:r>
        <w:rPr>
          <w:lang w:val="en-IN"/>
        </w:rPr>
        <w:t xml:space="preserve">Implemented core Android components such as Activities, Intents and </w:t>
      </w:r>
      <w:proofErr w:type="spellStart"/>
      <w:r>
        <w:rPr>
          <w:lang w:val="en-IN"/>
        </w:rPr>
        <w:t>RecyclerView</w:t>
      </w:r>
      <w:proofErr w:type="spellEnd"/>
      <w:r>
        <w:rPr>
          <w:lang w:val="en-IN"/>
        </w:rPr>
        <w:t xml:space="preserve"> with seamless user   navigation and efficient resource management</w:t>
      </w:r>
    </w:p>
    <w:p w14:paraId="09464BBE" w14:textId="77777777" w:rsidR="00EF301C" w:rsidRDefault="00EF301C" w:rsidP="00EF301C">
      <w:pPr>
        <w:rPr>
          <w:lang w:val="en-IN"/>
        </w:rPr>
      </w:pPr>
    </w:p>
    <w:p w14:paraId="3B90742A" w14:textId="77777777" w:rsidR="00EF301C" w:rsidRDefault="00EF301C" w:rsidP="00EF301C">
      <w:pPr>
        <w:rPr>
          <w:lang w:val="en-IN"/>
        </w:rPr>
      </w:pPr>
    </w:p>
    <w:p w14:paraId="1CB28A0B" w14:textId="4547A4B3" w:rsidR="00136BE6" w:rsidRDefault="00136BE6" w:rsidP="00136BE6">
      <w:pPr>
        <w:pStyle w:val="Heading1"/>
      </w:pPr>
      <w:r>
        <w:t>certification</w:t>
      </w:r>
    </w:p>
    <w:p w14:paraId="08668F7B" w14:textId="77777777" w:rsidR="00136BE6" w:rsidRPr="00003455" w:rsidRDefault="00136BE6" w:rsidP="00136BE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50D6B02" wp14:editId="0ECEE832">
                <wp:extent cx="5943600" cy="0"/>
                <wp:effectExtent l="0" t="0" r="0" b="0"/>
                <wp:docPr id="47654238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9573F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F6D319" w14:textId="1C18D5FA" w:rsidR="00136BE6" w:rsidRDefault="00136BE6" w:rsidP="00136BE6">
      <w:pPr>
        <w:pStyle w:val="ListBullet"/>
        <w:ind w:left="360"/>
        <w:rPr>
          <w:lang w:val="en-IN"/>
        </w:rPr>
      </w:pPr>
      <w:r w:rsidRPr="00136BE6">
        <w:rPr>
          <w:lang w:val="en-IN"/>
        </w:rPr>
        <w:t>Completed Python, Java, C Programming Language</w:t>
      </w:r>
      <w:r>
        <w:rPr>
          <w:lang w:val="en-IN"/>
        </w:rPr>
        <w:t>-</w:t>
      </w:r>
      <w:proofErr w:type="spellStart"/>
      <w:r w:rsidRPr="00136BE6">
        <w:rPr>
          <w:lang w:val="en-IN"/>
        </w:rPr>
        <w:t>Cybernaut</w:t>
      </w:r>
      <w:proofErr w:type="spellEnd"/>
      <w:r w:rsidRPr="00136BE6">
        <w:rPr>
          <w:lang w:val="en-IN"/>
        </w:rPr>
        <w:t xml:space="preserve"> </w:t>
      </w:r>
      <w:proofErr w:type="spellStart"/>
      <w:r w:rsidRPr="00136BE6">
        <w:rPr>
          <w:lang w:val="en-IN"/>
        </w:rPr>
        <w:t>edu</w:t>
      </w:r>
      <w:proofErr w:type="spellEnd"/>
      <w:r w:rsidRPr="00136BE6">
        <w:rPr>
          <w:lang w:val="en-IN"/>
        </w:rPr>
        <w:t>-Tech</w:t>
      </w:r>
    </w:p>
    <w:p w14:paraId="4041DDC7" w14:textId="0450F4B8" w:rsidR="00136BE6" w:rsidRDefault="00136BE6" w:rsidP="00136BE6">
      <w:pPr>
        <w:pStyle w:val="ListBullet"/>
        <w:ind w:left="360"/>
        <w:rPr>
          <w:lang w:val="en-IN"/>
        </w:rPr>
      </w:pPr>
      <w:r w:rsidRPr="00136BE6">
        <w:rPr>
          <w:lang w:val="en-IN"/>
        </w:rPr>
        <w:t>Deloitte Australia Data Analytics Job Simulation on Forage</w:t>
      </w:r>
    </w:p>
    <w:p w14:paraId="1EBB9BB7" w14:textId="4EB1705E" w:rsidR="00136BE6" w:rsidRPr="00136BE6" w:rsidRDefault="00136BE6" w:rsidP="00136BE6">
      <w:pPr>
        <w:pStyle w:val="ListBullet"/>
        <w:ind w:left="360"/>
        <w:rPr>
          <w:lang w:val="en-IN"/>
        </w:rPr>
      </w:pPr>
      <w:r>
        <w:rPr>
          <w:lang w:val="en-IN"/>
        </w:rPr>
        <w:t>NSIC technical centre-Mobile Application Development</w:t>
      </w:r>
    </w:p>
    <w:p w14:paraId="09EDDB0C" w14:textId="6EB80709" w:rsidR="00EF301C" w:rsidRPr="00EF301C" w:rsidRDefault="00EF301C" w:rsidP="00136BE6">
      <w:pPr>
        <w:pStyle w:val="ListBullet"/>
        <w:numPr>
          <w:ilvl w:val="0"/>
          <w:numId w:val="0"/>
        </w:numPr>
        <w:ind w:left="-1872"/>
        <w:rPr>
          <w:lang w:val="en-IN"/>
        </w:rPr>
      </w:pPr>
    </w:p>
    <w:sectPr w:rsidR="00EF301C" w:rsidRPr="00EF301C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32FD8" w14:textId="77777777" w:rsidR="000C4764" w:rsidRDefault="000C4764">
      <w:pPr>
        <w:spacing w:after="0"/>
      </w:pPr>
      <w:r>
        <w:separator/>
      </w:r>
    </w:p>
  </w:endnote>
  <w:endnote w:type="continuationSeparator" w:id="0">
    <w:p w14:paraId="2EAC7B6F" w14:textId="77777777" w:rsidR="000C4764" w:rsidRDefault="000C4764">
      <w:pPr>
        <w:spacing w:after="0"/>
      </w:pPr>
      <w:r>
        <w:continuationSeparator/>
      </w:r>
    </w:p>
  </w:endnote>
  <w:endnote w:type="continuationNotice" w:id="1">
    <w:p w14:paraId="1558C859" w14:textId="77777777" w:rsidR="000C4764" w:rsidRDefault="000C47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CD53B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DAA9F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358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0CBB0" w14:textId="77777777" w:rsidR="000C4764" w:rsidRDefault="000C4764">
      <w:pPr>
        <w:spacing w:after="0"/>
      </w:pPr>
      <w:r>
        <w:separator/>
      </w:r>
    </w:p>
  </w:footnote>
  <w:footnote w:type="continuationSeparator" w:id="0">
    <w:p w14:paraId="3D622EEB" w14:textId="77777777" w:rsidR="000C4764" w:rsidRDefault="000C4764">
      <w:pPr>
        <w:spacing w:after="0"/>
      </w:pPr>
      <w:r>
        <w:continuationSeparator/>
      </w:r>
    </w:p>
  </w:footnote>
  <w:footnote w:type="continuationNotice" w:id="1">
    <w:p w14:paraId="1FE91F99" w14:textId="77777777" w:rsidR="000C4764" w:rsidRDefault="000C476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ECFF4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BD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79DC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3C515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5423A66"/>
    <w:multiLevelType w:val="hybridMultilevel"/>
    <w:tmpl w:val="574C6168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037660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64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4764"/>
    <w:rsid w:val="000D355D"/>
    <w:rsid w:val="001046AC"/>
    <w:rsid w:val="0011008C"/>
    <w:rsid w:val="00111371"/>
    <w:rsid w:val="001172E5"/>
    <w:rsid w:val="001274B5"/>
    <w:rsid w:val="00136BE6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26273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EF301C"/>
    <w:rsid w:val="00F37140"/>
    <w:rsid w:val="00F40303"/>
    <w:rsid w:val="00F41BEE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041CE"/>
  <w15:chartTrackingRefBased/>
  <w15:docId w15:val="{C001C33D-6FBF-48E6-B4CF-A97891D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E6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C4764"/>
    <w:rPr>
      <w:color w:val="605E5C"/>
      <w:shd w:val="clear" w:color="auto" w:fill="E1DFDD"/>
    </w:rPr>
  </w:style>
  <w:style w:type="paragraph" w:customStyle="1" w:styleId="Default">
    <w:name w:val="Default"/>
    <w:rsid w:val="00926273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dithya-bedarakota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ithya0902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MITHA%20B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DC056D28F74DBCA57907D2DCE6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BE38-15E4-4E7C-BEEE-8283578163F8}"/>
      </w:docPartPr>
      <w:docPartBody>
        <w:p w:rsidR="009C30AF" w:rsidRDefault="009C30AF">
          <w:pPr>
            <w:pStyle w:val="45DC056D28F74DBCA57907D2DCE65698"/>
          </w:pPr>
          <w:r>
            <w:t>Objective</w:t>
          </w:r>
        </w:p>
      </w:docPartBody>
    </w:docPart>
    <w:docPart>
      <w:docPartPr>
        <w:name w:val="5D3E089A81124795AD25A017B4A0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B28E-BD0C-4754-8F7D-CE4090D8D537}"/>
      </w:docPartPr>
      <w:docPartBody>
        <w:p w:rsidR="009C30AF" w:rsidRDefault="009C30AF">
          <w:pPr>
            <w:pStyle w:val="5D3E089A81124795AD25A017B4A0B885"/>
          </w:pPr>
          <w:r>
            <w:t>Experience</w:t>
          </w:r>
        </w:p>
      </w:docPartBody>
    </w:docPart>
    <w:docPart>
      <w:docPartPr>
        <w:name w:val="A56918800B3249539E2DB415C8FCD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6B5E1-C5E4-437F-81F2-187985C92DEB}"/>
      </w:docPartPr>
      <w:docPartBody>
        <w:p w:rsidR="009C30AF" w:rsidRDefault="009C30AF">
          <w:pPr>
            <w:pStyle w:val="A56918800B3249539E2DB415C8FCD8B2"/>
          </w:pPr>
          <w:r>
            <w:t>Education</w:t>
          </w:r>
        </w:p>
      </w:docPartBody>
    </w:docPart>
    <w:docPart>
      <w:docPartPr>
        <w:name w:val="EDEE600532374955ABFFC54CF9F3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C733A-0761-4861-A3BA-93630236B71A}"/>
      </w:docPartPr>
      <w:docPartBody>
        <w:p w:rsidR="009C30AF" w:rsidRDefault="009C30AF">
          <w:pPr>
            <w:pStyle w:val="EDEE600532374955ABFFC54CF9F3449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AF"/>
    <w:rsid w:val="009C30AF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2EA72D72C47229379E0C526854C64">
    <w:name w:val="E872EA72D72C47229379E0C526854C64"/>
  </w:style>
  <w:style w:type="paragraph" w:customStyle="1" w:styleId="E70EA45454CC4E3DA68624462C3942C6">
    <w:name w:val="E70EA45454CC4E3DA68624462C3942C6"/>
  </w:style>
  <w:style w:type="paragraph" w:customStyle="1" w:styleId="ECEA92FD4D7C43EA862FAAB6DB554429">
    <w:name w:val="ECEA92FD4D7C43EA862FAAB6DB554429"/>
  </w:style>
  <w:style w:type="paragraph" w:customStyle="1" w:styleId="2BFE2A4E482F452BB842559DF3A4D1F8">
    <w:name w:val="2BFE2A4E482F452BB842559DF3A4D1F8"/>
  </w:style>
  <w:style w:type="paragraph" w:customStyle="1" w:styleId="959D1C38E3D14476B94316618B55E02A">
    <w:name w:val="959D1C38E3D14476B94316618B55E02A"/>
  </w:style>
  <w:style w:type="paragraph" w:customStyle="1" w:styleId="45DC056D28F74DBCA57907D2DCE65698">
    <w:name w:val="45DC056D28F74DBCA57907D2DCE65698"/>
  </w:style>
  <w:style w:type="paragraph" w:customStyle="1" w:styleId="DF8B05D86BF747979BC1422A9C829781">
    <w:name w:val="DF8B05D86BF747979BC1422A9C829781"/>
  </w:style>
  <w:style w:type="paragraph" w:customStyle="1" w:styleId="5D3E089A81124795AD25A017B4A0B885">
    <w:name w:val="5D3E089A81124795AD25A017B4A0B885"/>
  </w:style>
  <w:style w:type="paragraph" w:customStyle="1" w:styleId="35406203F4204B4DB4AB2F3184C632B8">
    <w:name w:val="35406203F4204B4DB4AB2F3184C632B8"/>
  </w:style>
  <w:style w:type="paragraph" w:customStyle="1" w:styleId="033883C0036045EBBC93DFE9263E5107">
    <w:name w:val="033883C0036045EBBC93DFE9263E5107"/>
  </w:style>
  <w:style w:type="paragraph" w:customStyle="1" w:styleId="803564AA260A491DB177F44C2DFB7C80">
    <w:name w:val="803564AA260A491DB177F44C2DFB7C80"/>
  </w:style>
  <w:style w:type="paragraph" w:customStyle="1" w:styleId="B92F50A3B1C54B7D8B5E4A281B9197F0">
    <w:name w:val="B92F50A3B1C54B7D8B5E4A281B9197F0"/>
  </w:style>
  <w:style w:type="paragraph" w:customStyle="1" w:styleId="0500CF6666ED47938B91F8240AA918FE">
    <w:name w:val="0500CF6666ED47938B91F8240AA918FE"/>
  </w:style>
  <w:style w:type="paragraph" w:customStyle="1" w:styleId="1EA35F67460649EB800123403F5D0473">
    <w:name w:val="1EA35F67460649EB800123403F5D0473"/>
  </w:style>
  <w:style w:type="paragraph" w:customStyle="1" w:styleId="49F7621E1C994611854C9340B1CD489B">
    <w:name w:val="49F7621E1C994611854C9340B1CD489B"/>
  </w:style>
  <w:style w:type="paragraph" w:customStyle="1" w:styleId="C622CA3819BB47FBA6605E289DA5EED2">
    <w:name w:val="C622CA3819BB47FBA6605E289DA5EED2"/>
  </w:style>
  <w:style w:type="paragraph" w:customStyle="1" w:styleId="BCCB65BCC28E4BDD9F4AF1B5AA1E20FF">
    <w:name w:val="BCCB65BCC28E4BDD9F4AF1B5AA1E20FF"/>
  </w:style>
  <w:style w:type="paragraph" w:customStyle="1" w:styleId="90E11674B7B84396A47F312155A536A6">
    <w:name w:val="90E11674B7B84396A47F312155A536A6"/>
  </w:style>
  <w:style w:type="paragraph" w:customStyle="1" w:styleId="416732B4C3544A36B64B113F44D8B8DA">
    <w:name w:val="416732B4C3544A36B64B113F44D8B8DA"/>
  </w:style>
  <w:style w:type="paragraph" w:customStyle="1" w:styleId="A7D999CA4A9C4ABB86DD4066A73CB3C5">
    <w:name w:val="A7D999CA4A9C4ABB86DD4066A73CB3C5"/>
  </w:style>
  <w:style w:type="paragraph" w:customStyle="1" w:styleId="A56918800B3249539E2DB415C8FCD8B2">
    <w:name w:val="A56918800B3249539E2DB415C8FCD8B2"/>
  </w:style>
  <w:style w:type="paragraph" w:customStyle="1" w:styleId="94AE5A064B1348BFB31A3923D8E3FBE8">
    <w:name w:val="94AE5A064B1348BFB31A3923D8E3FBE8"/>
  </w:style>
  <w:style w:type="paragraph" w:customStyle="1" w:styleId="45DBF05326D14BB2866CCF56A539B3BE">
    <w:name w:val="45DBF05326D14BB2866CCF56A539B3BE"/>
  </w:style>
  <w:style w:type="paragraph" w:customStyle="1" w:styleId="82300F564CBB430186B260587ED51B25">
    <w:name w:val="82300F564CBB430186B260587ED51B25"/>
  </w:style>
  <w:style w:type="paragraph" w:customStyle="1" w:styleId="90A2BA6235F64566BFF7F37FF9F8A006">
    <w:name w:val="90A2BA6235F64566BFF7F37FF9F8A006"/>
  </w:style>
  <w:style w:type="paragraph" w:customStyle="1" w:styleId="BA98C4E827684387A8160B29935F09D6">
    <w:name w:val="BA98C4E827684387A8160B29935F09D6"/>
  </w:style>
  <w:style w:type="paragraph" w:customStyle="1" w:styleId="5AE8926100A54CE8AF9C4A74F100324C">
    <w:name w:val="5AE8926100A54CE8AF9C4A74F100324C"/>
  </w:style>
  <w:style w:type="paragraph" w:customStyle="1" w:styleId="2BAEE14F617D4EBA81A703C6A669A4DC">
    <w:name w:val="2BAEE14F617D4EBA81A703C6A669A4DC"/>
  </w:style>
  <w:style w:type="paragraph" w:customStyle="1" w:styleId="D3EBA824C992466DBCAD05CB213E7703">
    <w:name w:val="D3EBA824C992466DBCAD05CB213E7703"/>
  </w:style>
  <w:style w:type="paragraph" w:customStyle="1" w:styleId="EDEE600532374955ABFFC54CF9F3449A">
    <w:name w:val="EDEE600532374955ABFFC54CF9F3449A"/>
  </w:style>
  <w:style w:type="paragraph" w:customStyle="1" w:styleId="1D59E32901F94E8C9D60CC9005549CB1">
    <w:name w:val="1D59E32901F94E8C9D60CC9005549CB1"/>
  </w:style>
  <w:style w:type="paragraph" w:customStyle="1" w:styleId="66DE25BF96CC49B1B020C44D03C81B1F">
    <w:name w:val="66DE25BF96CC49B1B020C44D03C81B1F"/>
  </w:style>
  <w:style w:type="paragraph" w:customStyle="1" w:styleId="B80F04E6ADD743E482A1B0D9B2CD0A4E">
    <w:name w:val="B80F04E6ADD743E482A1B0D9B2CD0A4E"/>
  </w:style>
  <w:style w:type="paragraph" w:customStyle="1" w:styleId="000292C0B3A54876AAF733AA7C1B81AE">
    <w:name w:val="000292C0B3A54876AAF733AA7C1B81AE"/>
  </w:style>
  <w:style w:type="paragraph" w:customStyle="1" w:styleId="E7B52602498247A69F08CEE329ACCC30">
    <w:name w:val="E7B52602498247A69F08CEE329ACCC30"/>
    <w:rsid w:val="009C30AF"/>
  </w:style>
  <w:style w:type="paragraph" w:customStyle="1" w:styleId="959B5C74096E4F3B9F05C5CC032A3B05">
    <w:name w:val="959B5C74096E4F3B9F05C5CC032A3B05"/>
    <w:rsid w:val="009C30AF"/>
  </w:style>
  <w:style w:type="paragraph" w:customStyle="1" w:styleId="210DD411B9D548C6B736CDDB5DD1FB0D">
    <w:name w:val="210DD411B9D548C6B736CDDB5DD1FB0D"/>
    <w:rsid w:val="009C3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B</dc:creator>
  <cp:keywords/>
  <dc:description/>
  <cp:lastModifiedBy>Madhumitha B</cp:lastModifiedBy>
  <cp:revision>1</cp:revision>
  <cp:lastPrinted>2025-06-04T10:44:00Z</cp:lastPrinted>
  <dcterms:created xsi:type="dcterms:W3CDTF">2025-06-04T09:56:00Z</dcterms:created>
  <dcterms:modified xsi:type="dcterms:W3CDTF">2025-06-04T10:44:00Z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